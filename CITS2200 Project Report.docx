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E6D5" w14:textId="77777777" w:rsidR="002B1B25" w:rsidRDefault="002B1B25" w:rsidP="002B1B25">
      <w:pPr>
        <w:pStyle w:val="Title"/>
      </w:pPr>
      <w:r>
        <w:t>CITS2200 Project Report</w:t>
      </w:r>
    </w:p>
    <w:p w14:paraId="24952D28" w14:textId="77777777" w:rsidR="002B1B25" w:rsidRDefault="002B1B25" w:rsidP="002B1B25">
      <w:pPr>
        <w:pStyle w:val="Heading1"/>
      </w:pPr>
      <w:r>
        <w:t>Structure</w:t>
      </w:r>
    </w:p>
    <w:p w14:paraId="09F21EB7" w14:textId="77777777" w:rsidR="002B1B25" w:rsidRDefault="002B1B25" w:rsidP="002B1B25"/>
    <w:p w14:paraId="28911B63" w14:textId="77777777" w:rsidR="002B1B25" w:rsidRDefault="002B1B25" w:rsidP="002B1B25"/>
    <w:p w14:paraId="61D474B0" w14:textId="77777777" w:rsidR="002B1B25" w:rsidRDefault="002B1B25" w:rsidP="002B1B25">
      <w:pPr>
        <w:pStyle w:val="Heading1"/>
      </w:pPr>
      <w:proofErr w:type="spellStart"/>
      <w:proofErr w:type="gramStart"/>
      <w:r>
        <w:t>getShortestPath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urlFrom</w:t>
      </w:r>
      <w:proofErr w:type="spellEnd"/>
      <w:r>
        <w:t xml:space="preserve">, String </w:t>
      </w:r>
      <w:proofErr w:type="spellStart"/>
      <w:r>
        <w:t>urlTo</w:t>
      </w:r>
      <w:proofErr w:type="spellEnd"/>
      <w:r>
        <w:t>)</w:t>
      </w:r>
    </w:p>
    <w:p w14:paraId="2E8D67F8" w14:textId="77777777" w:rsidR="002B1B25" w:rsidRDefault="002B1B25" w:rsidP="002B1B25"/>
    <w:p w14:paraId="01DA5B61" w14:textId="77777777" w:rsidR="002B1B25" w:rsidRDefault="002B1B25" w:rsidP="002B1B25"/>
    <w:p w14:paraId="30F05A40" w14:textId="77777777" w:rsidR="002B1B25" w:rsidRDefault="002B1B25" w:rsidP="002B1B25"/>
    <w:p w14:paraId="0FC32412" w14:textId="77777777" w:rsidR="002B1B25" w:rsidRDefault="002B1B25" w:rsidP="002B1B25"/>
    <w:p w14:paraId="4C4B7059" w14:textId="77777777" w:rsidR="002B1B25" w:rsidRDefault="002B1B25" w:rsidP="002B1B25"/>
    <w:p w14:paraId="0521EDD0" w14:textId="77777777" w:rsidR="002B1B25" w:rsidRDefault="002B1B25" w:rsidP="002B1B25"/>
    <w:p w14:paraId="01ACF21F" w14:textId="77777777" w:rsidR="002B1B25" w:rsidRDefault="002B1B25" w:rsidP="002B1B25"/>
    <w:p w14:paraId="62D15385" w14:textId="77777777" w:rsidR="002B1B25" w:rsidRDefault="002B1B25" w:rsidP="002B1B25">
      <w:pPr>
        <w:pStyle w:val="Heading1"/>
      </w:pPr>
      <w:proofErr w:type="spellStart"/>
      <w:proofErr w:type="gramStart"/>
      <w:r>
        <w:t>getHamiltonianPath</w:t>
      </w:r>
      <w:proofErr w:type="spellEnd"/>
      <w:r>
        <w:t>(</w:t>
      </w:r>
      <w:proofErr w:type="gramEnd"/>
      <w:r>
        <w:t>)</w:t>
      </w:r>
    </w:p>
    <w:p w14:paraId="137E015E" w14:textId="77777777" w:rsidR="002B1B25" w:rsidRDefault="002B1B25" w:rsidP="002B1B25"/>
    <w:p w14:paraId="64073AC7" w14:textId="77777777" w:rsidR="002B1B25" w:rsidRDefault="002B1B25" w:rsidP="002B1B25"/>
    <w:p w14:paraId="0466D703" w14:textId="77777777" w:rsidR="002B1B25" w:rsidRDefault="002B1B25" w:rsidP="002B1B25"/>
    <w:p w14:paraId="78534516" w14:textId="77777777" w:rsidR="002B1B25" w:rsidRDefault="002B1B25" w:rsidP="002B1B25"/>
    <w:p w14:paraId="2D8E4345" w14:textId="77777777" w:rsidR="002B1B25" w:rsidRDefault="002B1B25" w:rsidP="002B1B25"/>
    <w:p w14:paraId="45B785A8" w14:textId="77777777" w:rsidR="002B1B25" w:rsidRDefault="002B1B25" w:rsidP="002B1B25">
      <w:pPr>
        <w:pStyle w:val="Heading1"/>
      </w:pPr>
      <w:proofErr w:type="spellStart"/>
      <w:proofErr w:type="gramStart"/>
      <w:r>
        <w:lastRenderedPageBreak/>
        <w:t>getStronglyConnectedComponants</w:t>
      </w:r>
      <w:proofErr w:type="spellEnd"/>
      <w:r>
        <w:t>(</w:t>
      </w:r>
      <w:proofErr w:type="gramEnd"/>
      <w:r>
        <w:t>)</w:t>
      </w:r>
    </w:p>
    <w:p w14:paraId="2C8F64D6" w14:textId="77777777" w:rsidR="002B1B25" w:rsidRDefault="002B1B25" w:rsidP="002B1B25"/>
    <w:p w14:paraId="141C2150" w14:textId="77777777" w:rsidR="002B1B25" w:rsidRDefault="002B1B25" w:rsidP="002B1B25"/>
    <w:p w14:paraId="1636BD0D" w14:textId="77777777" w:rsidR="002B1B25" w:rsidRDefault="002B1B25" w:rsidP="002B1B25"/>
    <w:p w14:paraId="4CFF5E09" w14:textId="77777777" w:rsidR="002B1B25" w:rsidRDefault="002B1B25" w:rsidP="002B1B25"/>
    <w:p w14:paraId="7BC74F97" w14:textId="77777777" w:rsidR="002B1B25" w:rsidRDefault="002B1B25" w:rsidP="002B1B25"/>
    <w:p w14:paraId="28454945" w14:textId="77777777" w:rsidR="002B1B25" w:rsidRDefault="002B1B25" w:rsidP="002B1B25"/>
    <w:p w14:paraId="0518A7D3" w14:textId="77777777" w:rsidR="002B1B25" w:rsidRDefault="002B1B25" w:rsidP="002B1B25"/>
    <w:p w14:paraId="1DEAEF45" w14:textId="77777777" w:rsidR="002B1B25" w:rsidRDefault="002B1B25" w:rsidP="002B1B25"/>
    <w:p w14:paraId="58E9E496" w14:textId="77777777" w:rsidR="002B1B25" w:rsidRDefault="002B1B25" w:rsidP="002B1B25"/>
    <w:p w14:paraId="1FF32303" w14:textId="77777777" w:rsidR="002B1B25" w:rsidRDefault="002B1B25" w:rsidP="002B1B25"/>
    <w:p w14:paraId="4D92FFBB" w14:textId="77777777" w:rsidR="002B1B25" w:rsidRDefault="002B1B25" w:rsidP="002B1B25">
      <w:pPr>
        <w:pStyle w:val="Heading1"/>
      </w:pPr>
      <w:proofErr w:type="spellStart"/>
      <w:proofErr w:type="gramStart"/>
      <w:r>
        <w:t>getCentres</w:t>
      </w:r>
      <w:proofErr w:type="spellEnd"/>
      <w:r>
        <w:t>(</w:t>
      </w:r>
      <w:proofErr w:type="gramEnd"/>
      <w:r>
        <w:t>)</w:t>
      </w:r>
    </w:p>
    <w:p w14:paraId="1B699A61" w14:textId="77777777" w:rsidR="002B1B25" w:rsidRDefault="002B1B25" w:rsidP="002B1B25">
      <w:pPr>
        <w:pStyle w:val="Heading1"/>
      </w:pPr>
    </w:p>
    <w:p w14:paraId="3D542EDD" w14:textId="77777777" w:rsidR="002B1B25" w:rsidRDefault="002B1B25" w:rsidP="002B1B25"/>
    <w:p w14:paraId="43B31083" w14:textId="74663FAE" w:rsidR="008D6335" w:rsidRPr="002B1B25" w:rsidRDefault="008D6335" w:rsidP="002B1B25"/>
    <w:sectPr w:rsidR="008D6335" w:rsidRPr="002B1B25">
      <w:footerReference w:type="default" r:id="rId7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A18FD" w14:textId="77777777" w:rsidR="00D25315" w:rsidRDefault="00D25315">
      <w:pPr>
        <w:spacing w:after="0" w:line="240" w:lineRule="auto"/>
      </w:pPr>
      <w:r>
        <w:separator/>
      </w:r>
    </w:p>
  </w:endnote>
  <w:endnote w:type="continuationSeparator" w:id="0">
    <w:p w14:paraId="2FF116A9" w14:textId="77777777" w:rsidR="00D25315" w:rsidRDefault="00D2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8F662" w14:textId="77777777" w:rsidR="008D6335" w:rsidRDefault="000E0CD7"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4A6047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C978" w14:textId="77777777" w:rsidR="00D25315" w:rsidRDefault="00D25315">
      <w:pPr>
        <w:spacing w:after="0" w:line="240" w:lineRule="auto"/>
      </w:pPr>
      <w:r>
        <w:separator/>
      </w:r>
    </w:p>
  </w:footnote>
  <w:footnote w:type="continuationSeparator" w:id="0">
    <w:p w14:paraId="766B8E16" w14:textId="77777777" w:rsidR="00D25315" w:rsidRDefault="00D2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683162">
    <w:abstractNumId w:val="8"/>
  </w:num>
  <w:num w:numId="2" w16cid:durableId="889733673">
    <w:abstractNumId w:val="8"/>
  </w:num>
  <w:num w:numId="3" w16cid:durableId="242296099">
    <w:abstractNumId w:val="9"/>
  </w:num>
  <w:num w:numId="4" w16cid:durableId="123300620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94660525">
    <w:abstractNumId w:val="10"/>
  </w:num>
  <w:num w:numId="6" w16cid:durableId="1810049261">
    <w:abstractNumId w:val="7"/>
  </w:num>
  <w:num w:numId="7" w16cid:durableId="1462073483">
    <w:abstractNumId w:val="6"/>
  </w:num>
  <w:num w:numId="8" w16cid:durableId="372853705">
    <w:abstractNumId w:val="5"/>
  </w:num>
  <w:num w:numId="9" w16cid:durableId="1053577516">
    <w:abstractNumId w:val="4"/>
  </w:num>
  <w:num w:numId="10" w16cid:durableId="1066025997">
    <w:abstractNumId w:val="3"/>
  </w:num>
  <w:num w:numId="11" w16cid:durableId="1826579429">
    <w:abstractNumId w:val="2"/>
  </w:num>
  <w:num w:numId="12" w16cid:durableId="1973363012">
    <w:abstractNumId w:val="1"/>
  </w:num>
  <w:num w:numId="13" w16cid:durableId="2080059614">
    <w:abstractNumId w:val="0"/>
  </w:num>
  <w:num w:numId="14" w16cid:durableId="803502086">
    <w:abstractNumId w:val="8"/>
    <w:lvlOverride w:ilvl="0">
      <w:startOverride w:val="1"/>
    </w:lvlOverride>
  </w:num>
  <w:num w:numId="15" w16cid:durableId="1355039904">
    <w:abstractNumId w:val="8"/>
  </w:num>
  <w:num w:numId="16" w16cid:durableId="245849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25"/>
    <w:rsid w:val="000E0CD7"/>
    <w:rsid w:val="002B1B25"/>
    <w:rsid w:val="004A6047"/>
    <w:rsid w:val="008D6335"/>
    <w:rsid w:val="00D2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C59D7"/>
  <w15:chartTrackingRefBased/>
  <w15:docId w15:val="{D08F8133-9FBD-3741-9EAE-ED437E58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2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smith/Library/Containers/com.microsoft.Word/Data/Library/Application%20Support/Microsoft/Office/16.0/DTS/en-GB%7b22D6DB05-2017-0D45-A9A0-CED58D5DE75E%7d/%7b418AD028-2B25-7E4E-9508-4C3D0325FD06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Smith (Mandurah Catholic College)</dc:creator>
  <cp:keywords/>
  <dc:description/>
  <cp:lastModifiedBy>Joel Smith (Mandurah Catholic College)</cp:lastModifiedBy>
  <cp:revision>1</cp:revision>
  <dcterms:created xsi:type="dcterms:W3CDTF">2023-05-22T01:35:00Z</dcterms:created>
  <dcterms:modified xsi:type="dcterms:W3CDTF">2023-05-22T01:36:00Z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